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26098B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B43462" w:rsidRDefault="0027075D" w:rsidP="00913946">
            <w:pPr>
              <w:pStyle w:val="Title"/>
              <w:rPr>
                <w:sz w:val="56"/>
              </w:rPr>
            </w:pPr>
            <w:bookmarkStart w:id="0" w:name="_top"/>
            <w:bookmarkEnd w:id="0"/>
            <w:r w:rsidRPr="00B43462">
              <w:rPr>
                <w:sz w:val="56"/>
              </w:rPr>
              <w:t>Alex</w:t>
            </w:r>
            <w:r w:rsidR="00692703" w:rsidRPr="00B43462">
              <w:rPr>
                <w:sz w:val="56"/>
              </w:rPr>
              <w:t xml:space="preserve"> </w:t>
            </w:r>
            <w:r w:rsidRPr="00B43462">
              <w:rPr>
                <w:rStyle w:val="IntenseEmphasis"/>
                <w:sz w:val="56"/>
              </w:rPr>
              <w:t>Maina</w:t>
            </w:r>
          </w:p>
          <w:p w:rsidR="00E4171A" w:rsidRDefault="0027075D" w:rsidP="00913946">
            <w:pPr>
              <w:pStyle w:val="ContactInfo"/>
              <w:contextualSpacing w:val="0"/>
            </w:pPr>
            <w:r>
              <w:t xml:space="preserve">Nairobi, </w:t>
            </w:r>
            <w:r w:rsidRPr="00E4171A">
              <w:rPr>
                <w:b/>
              </w:rPr>
              <w:t>Kenya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A2FDAF7C4934FD69B3B89A7A1BF756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    </w:t>
            </w:r>
          </w:p>
          <w:p w:rsidR="00692703" w:rsidRDefault="0027075D" w:rsidP="00913946">
            <w:pPr>
              <w:pStyle w:val="ContactInfo"/>
              <w:contextualSpacing w:val="0"/>
              <w:rPr>
                <w:rFonts w:ascii="Times New Roman" w:hAnsi="Times New Roman" w:cs="Times New Roman"/>
                <w:b/>
              </w:rPr>
            </w:pPr>
            <w:r w:rsidRPr="009176E1">
              <w:rPr>
                <w:rFonts w:ascii="Times New Roman" w:hAnsi="Times New Roman" w:cs="Times New Roman"/>
                <w:b/>
              </w:rPr>
              <w:t>+</w:t>
            </w:r>
            <w:r w:rsidR="00E4171A" w:rsidRPr="009176E1">
              <w:rPr>
                <w:rFonts w:ascii="Times New Roman" w:hAnsi="Times New Roman" w:cs="Times New Roman"/>
                <w:b/>
              </w:rPr>
              <w:t>(</w:t>
            </w:r>
            <w:r w:rsidRPr="009176E1">
              <w:rPr>
                <w:rFonts w:ascii="Times New Roman" w:hAnsi="Times New Roman" w:cs="Times New Roman"/>
                <w:b/>
              </w:rPr>
              <w:t>254</w:t>
            </w:r>
            <w:r w:rsidR="00E4171A" w:rsidRPr="009176E1">
              <w:rPr>
                <w:rFonts w:ascii="Times New Roman" w:hAnsi="Times New Roman" w:cs="Times New Roman"/>
                <w:b/>
              </w:rPr>
              <w:t>)</w:t>
            </w:r>
            <w:r w:rsidRPr="009176E1">
              <w:rPr>
                <w:rFonts w:ascii="Times New Roman" w:hAnsi="Times New Roman" w:cs="Times New Roman"/>
                <w:b/>
              </w:rPr>
              <w:t xml:space="preserve"> 115502556</w:t>
            </w:r>
          </w:p>
          <w:p w:rsidR="00FA46F1" w:rsidRPr="009176E1" w:rsidRDefault="00FA46F1" w:rsidP="00913946">
            <w:pPr>
              <w:pStyle w:val="ContactInfo"/>
              <w:contextualSpacing w:val="0"/>
              <w:rPr>
                <w:rFonts w:ascii="Times New Roman" w:hAnsi="Times New Roman" w:cs="Times New Roman"/>
                <w:b/>
              </w:rPr>
            </w:pPr>
            <w:hyperlink r:id="rId7" w:history="1">
              <w:r w:rsidRPr="00FA46F1">
                <w:rPr>
                  <w:rStyle w:val="Hyperlink"/>
                  <w:rFonts w:ascii="Times New Roman" w:hAnsi="Times New Roman" w:cs="Times New Roman"/>
                  <w:b/>
                </w:rPr>
                <w:t>mainaalexx21@gmail.com</w:t>
              </w:r>
            </w:hyperlink>
          </w:p>
          <w:p w:rsidR="00692703" w:rsidRPr="00CF1A49" w:rsidRDefault="00FA46F1" w:rsidP="003B0E36">
            <w:pPr>
              <w:pStyle w:val="ContactInfoEmphasis"/>
              <w:contextualSpacing w:val="0"/>
              <w:jc w:val="left"/>
            </w:pPr>
            <w:r>
              <w:t xml:space="preserve">                             </w:t>
            </w:r>
            <w:hyperlink r:id="rId8" w:history="1">
              <w:r w:rsidRPr="00FA46F1">
                <w:rPr>
                  <w:rStyle w:val="Hyperlink"/>
                </w:rPr>
                <w:t>LinkedIn</w:t>
              </w:r>
            </w:hyperlink>
            <w:r w:rsidR="00CA39EA">
              <w:t xml:space="preserve">              </w:t>
            </w:r>
            <w:r>
              <w:t xml:space="preserve">              </w:t>
            </w:r>
            <w:r w:rsidR="00B8056E">
              <w:t xml:space="preserve"> </w:t>
            </w:r>
            <w:r w:rsidR="003B0E36">
              <w:t xml:space="preserve"> </w:t>
            </w:r>
            <w:r>
              <w:t xml:space="preserve">    </w:t>
            </w:r>
            <w:r w:rsidR="00B8056E">
              <w:t xml:space="preserve"> </w:t>
            </w:r>
            <w:hyperlink r:id="rId9" w:history="1">
              <w:r>
                <w:rPr>
                  <w:rStyle w:val="Hyperlink"/>
                </w:rPr>
                <w:t>Git</w:t>
              </w:r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ub</w:t>
              </w:r>
            </w:hyperlink>
            <w:r>
              <w:t xml:space="preserve">                            Portfolio</w:t>
            </w:r>
            <w:r>
              <w:t xml:space="preserve">             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D211BC" w:rsidRPr="00E85F6E" w:rsidRDefault="003B0E36" w:rsidP="003B0E36">
            <w:pPr>
              <w:tabs>
                <w:tab w:val="left" w:pos="1620"/>
                <w:tab w:val="left" w:pos="7290"/>
              </w:tabs>
              <w:contextualSpacing w:val="0"/>
              <w:rPr>
                <w:b/>
                <w:color w:val="1D824C" w:themeColor="accent1"/>
              </w:rPr>
            </w:pPr>
            <w:r>
              <w:rPr>
                <w:b/>
                <w:color w:val="1D824C" w:themeColor="accent1"/>
              </w:rPr>
              <w:t>SUMMARY</w:t>
            </w:r>
            <w:r>
              <w:rPr>
                <w:b/>
                <w:color w:val="1D824C" w:themeColor="accent1"/>
              </w:rPr>
              <w:tab/>
            </w:r>
          </w:p>
          <w:p w:rsidR="00D211BC" w:rsidRPr="00E85F6E" w:rsidRDefault="00D211BC" w:rsidP="0027075D">
            <w:pPr>
              <w:contextualSpacing w:val="0"/>
            </w:pPr>
          </w:p>
          <w:p w:rsidR="001755A8" w:rsidRDefault="00D211BC" w:rsidP="0027075D">
            <w:pPr>
              <w:contextualSpacing w:val="0"/>
              <w:rPr>
                <w:rFonts w:ascii="Times New Roman" w:hAnsi="Times New Roman" w:cs="Times New Roman"/>
              </w:rPr>
            </w:pP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Results-driven frontend web developer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with 2 years of experience delivering impactful solutions. </w:t>
            </w: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Adept at creating user-centered software, through clean code and creative problem solving. 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I’m currently seeking challenging entry-level position to apply my technical skills and contribute to a dynamic</w:t>
            </w:r>
            <w:r w:rsidR="00915963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software development </w:t>
            </w:r>
            <w:r w:rsidR="006741E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team. </w:t>
            </w:r>
            <w:r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Skilled leader who has the proven ability to motivate, educate, and manage a team of professionals, to build software that meets a company’s organizational needs, highlight their core competence, and further their success. </w:t>
            </w:r>
            <w:r w:rsidR="002707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I’m eager to learn and gro</w:t>
            </w:r>
            <w:r w:rsidR="00BA0A48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 in a professional </w:t>
            </w:r>
            <w:r w:rsidR="00E1405D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environment that</w:t>
            </w:r>
            <w:r w:rsidR="00BA0A48" w:rsidRPr="0091596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appreciates my skills and offers avenues for growth</w:t>
            </w:r>
            <w:r w:rsidR="00BA0A48" w:rsidRPr="00915963">
              <w:rPr>
                <w:rFonts w:ascii="Times New Roman" w:hAnsi="Times New Roman" w:cs="Times New Roman"/>
              </w:rPr>
              <w:t>.</w:t>
            </w:r>
            <w:r w:rsidR="00E4171A" w:rsidRPr="00915963">
              <w:rPr>
                <w:rFonts w:ascii="Times New Roman" w:hAnsi="Times New Roman" w:cs="Times New Roman"/>
              </w:rPr>
              <w:t xml:space="preserve"> </w:t>
            </w:r>
          </w:p>
          <w:p w:rsidR="00A032EE" w:rsidRDefault="00A032EE" w:rsidP="0027075D">
            <w:pPr>
              <w:contextualSpacing w:val="0"/>
              <w:rPr>
                <w:rFonts w:ascii="Times New Roman" w:hAnsi="Times New Roman" w:cs="Times New Roman"/>
              </w:rPr>
            </w:pPr>
          </w:p>
          <w:sdt>
            <w:sdtPr>
              <w:alias w:val="Skills:"/>
              <w:tag w:val="Skills:"/>
              <w:id w:val="-1392877668"/>
              <w:placeholder>
                <w:docPart w:val="27E759EBD4C1483299C46FAE9B94F2B3"/>
              </w:placeholder>
              <w:temporary/>
              <w:showingPlcHdr/>
              <w15:appearance w15:val="hidden"/>
            </w:sdtPr>
            <w:sdtContent>
              <w:p w:rsidR="00A032EE" w:rsidRPr="00CF1A49" w:rsidRDefault="00A032EE" w:rsidP="00A032EE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A032EE" w:rsidRPr="006E1507" w:rsidTr="00766D04">
              <w:tc>
                <w:tcPr>
                  <w:tcW w:w="4675" w:type="dxa"/>
                </w:tcPr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Proficient in HTML, CSS, Java</w:t>
                  </w:r>
                  <w:bookmarkStart w:id="1" w:name="_GoBack"/>
                  <w:bookmarkEnd w:id="1"/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Script, Python, PHP, MySQL &amp; C</w:t>
                  </w:r>
                </w:p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Skilled in frameworks and libraries like Tailwind CSS, SCSS, Bootstrap, React, Redux, NextJs.</w:t>
                  </w:r>
                </w:p>
                <w:p w:rsidR="00A032EE" w:rsidRPr="009176E1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LAMP &amp; MERN stack,</w:t>
                  </w:r>
                </w:p>
                <w:p w:rsidR="00A032EE" w:rsidRPr="006E1507" w:rsidRDefault="00A032EE" w:rsidP="00A032EE">
                  <w:pPr>
                    <w:pStyle w:val="ListBullet"/>
                    <w:contextualSpacing w:val="0"/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Knowledge in</w:t>
                  </w: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 xml:space="preserve"> CI/CD.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Web Development</w:t>
                  </w:r>
                </w:p>
                <w:p w:rsidR="00A032EE" w:rsidRPr="00915963" w:rsidRDefault="00A032EE" w:rsidP="00A032EE">
                  <w:pPr>
                    <w:pStyle w:val="ListBullet"/>
                    <w:contextualSpacing w:val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Front-end development</w:t>
                  </w:r>
                </w:p>
                <w:p w:rsidR="00A032EE" w:rsidRPr="009176E1" w:rsidRDefault="00A032EE" w:rsidP="00A032EE">
                  <w:pPr>
                    <w:pStyle w:val="ListBullet"/>
                    <w:contextualSpacing w:val="0"/>
                  </w:pPr>
                  <w:r w:rsidRPr="00915963">
                    <w:rPr>
                      <w:rFonts w:ascii="Times New Roman" w:hAnsi="Times New Roman" w:cs="Times New Roman"/>
                      <w:color w:val="auto"/>
                    </w:rPr>
                    <w:t>Database Management: MySQL</w:t>
                  </w:r>
                  <w:r>
                    <w:rPr>
                      <w:rFonts w:ascii="Times New Roman" w:hAnsi="Times New Roman" w:cs="Times New Roman"/>
                      <w:color w:val="auto"/>
                    </w:rPr>
                    <w:t>, Mongodb</w:t>
                  </w:r>
                </w:p>
                <w:p w:rsidR="00A032EE" w:rsidRPr="006E1507" w:rsidRDefault="00A032EE" w:rsidP="00A032EE">
                  <w:pPr>
                    <w:pStyle w:val="ListBullet"/>
                    <w:contextualSpacing w:val="0"/>
                  </w:pPr>
                  <w:r>
                    <w:rPr>
                      <w:rFonts w:ascii="Times New Roman" w:hAnsi="Times New Roman" w:cs="Times New Roman"/>
                      <w:color w:val="auto"/>
                    </w:rPr>
                    <w:t>Version control: Git</w:t>
                  </w:r>
                </w:p>
              </w:tc>
            </w:tr>
          </w:tbl>
          <w:p w:rsidR="00A032EE" w:rsidRPr="006741E1" w:rsidRDefault="00A032EE" w:rsidP="0027075D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4E01EB" w:rsidRPr="00CF1A49" w:rsidRDefault="00DE3EF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A3D8D44C9104D25AF646AD96DC99E7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E4171A" w:rsidRPr="00BA0A48" w:rsidRDefault="00E4171A" w:rsidP="00E4171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9403BE" w:rsidP="00F61DF9">
            <w:pPr>
              <w:pStyle w:val="Heading3"/>
              <w:contextualSpacing w:val="0"/>
              <w:outlineLvl w:val="2"/>
            </w:pPr>
            <w:r>
              <w:t>jan 2023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CF1A49" w:rsidRDefault="009403BE" w:rsidP="00F61DF9">
            <w:pPr>
              <w:pStyle w:val="Heading2"/>
              <w:contextualSpacing w:val="0"/>
              <w:outlineLvl w:val="1"/>
            </w:pPr>
            <w:r>
              <w:t>Web developer</w:t>
            </w:r>
            <w:r w:rsidR="00F61DF9" w:rsidRPr="00CF1A49">
              <w:t xml:space="preserve">, </w:t>
            </w:r>
            <w:r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freelance</w:t>
            </w:r>
            <w:r>
              <w:rPr>
                <w:rStyle w:val="SubtleReference"/>
              </w:rPr>
              <w:t xml:space="preserve"> </w:t>
            </w:r>
            <w:r w:rsidRPr="009403BE">
              <w:rPr>
                <w:rStyle w:val="SubtleReference"/>
                <w:i/>
              </w:rPr>
              <w:t>(</w:t>
            </w:r>
            <w:r w:rsidRPr="0026098B">
              <w:rPr>
                <w:rStyle w:val="SubtleReference"/>
                <w:b/>
              </w:rPr>
              <w:t>full</w:t>
            </w:r>
            <w:r w:rsidRPr="009403BE">
              <w:rPr>
                <w:rStyle w:val="SubtleReference"/>
                <w:i/>
              </w:rPr>
              <w:t>-</w:t>
            </w:r>
            <w:r w:rsidRPr="0026098B">
              <w:rPr>
                <w:rStyle w:val="SubtleReference"/>
                <w:b/>
              </w:rPr>
              <w:t>Time</w:t>
            </w:r>
            <w:r w:rsidRPr="009403BE">
              <w:rPr>
                <w:rStyle w:val="SubtleReference"/>
                <w:i/>
              </w:rPr>
              <w:t>)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Led end-to-end frontend development for diverse clients, enhancing their online presence and user experience.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a custom e-commerce platform for 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nline shopping, resulting in a 3</w:t>
            </w: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0% increase in online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sales within the first 3 months.</w:t>
            </w:r>
          </w:p>
          <w:p w:rsidR="009403BE" w:rsidRP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closely with clients to understand their unique brand identities and translate their vision into engaging and visually appealing websites.</w:t>
            </w:r>
          </w:p>
          <w:p w:rsidR="009403BE" w:rsidRDefault="009403BE" w:rsidP="009403BE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Create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 my personal portfolio website</w:t>
            </w:r>
            <w:r w:rsidRPr="009403B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 showcasing my work and driving a 43% increase in inquiries from potential clients.</w:t>
            </w:r>
          </w:p>
          <w:p w:rsidR="0026098B" w:rsidRDefault="0026098B" w:rsidP="002609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6098B" w:rsidRDefault="0026098B" w:rsidP="002609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9403BE" w:rsidRPr="00CF1A49" w:rsidRDefault="009403BE" w:rsidP="009403BE">
            <w:pPr>
              <w:pStyle w:val="Heading3"/>
              <w:contextualSpacing w:val="0"/>
              <w:outlineLvl w:val="2"/>
            </w:pPr>
            <w:r>
              <w:lastRenderedPageBreak/>
              <w:t>feb 2023</w:t>
            </w:r>
            <w:r w:rsidRPr="00CF1A49">
              <w:t xml:space="preserve"> – </w:t>
            </w:r>
            <w:r w:rsidR="00E1405D">
              <w:t>present</w:t>
            </w:r>
          </w:p>
          <w:p w:rsidR="009403BE" w:rsidRPr="00CF1A49" w:rsidRDefault="009403BE" w:rsidP="009403BE">
            <w:pPr>
              <w:pStyle w:val="Heading2"/>
              <w:contextualSpacing w:val="0"/>
              <w:outlineLvl w:val="1"/>
            </w:pPr>
            <w:r>
              <w:t xml:space="preserve">Software </w:t>
            </w:r>
            <w:r>
              <w:t>Engineer</w:t>
            </w:r>
            <w:r w:rsidRPr="00CF1A49">
              <w:t xml:space="preserve">, </w:t>
            </w:r>
            <w:r w:rsidR="00E1405D"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Holberton</w:t>
            </w:r>
            <w:r w:rsidR="00E1405D" w:rsidRPr="009176E1">
              <w:rPr>
                <w:rStyle w:val="SubtleReference"/>
                <w:rFonts w:ascii="Times New Roman" w:hAnsi="Times New Roman" w:cs="Times New Roman"/>
                <w:color w:val="auto"/>
              </w:rPr>
              <w:t xml:space="preserve"> </w:t>
            </w:r>
            <w:r w:rsidR="00E1405D"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school</w:t>
            </w:r>
            <w:r w:rsidR="00396250">
              <w:rPr>
                <w:rStyle w:val="SubtleReference"/>
              </w:rPr>
              <w:t xml:space="preserve"> </w:t>
            </w:r>
            <w:r w:rsidRPr="00396250">
              <w:rPr>
                <w:rStyle w:val="SubtleReference"/>
                <w:i/>
              </w:rPr>
              <w:t>(</w:t>
            </w:r>
            <w:r w:rsidRPr="0026098B">
              <w:rPr>
                <w:rStyle w:val="SubtleReference"/>
                <w:b/>
              </w:rPr>
              <w:t>Apprenti</w:t>
            </w:r>
            <w:r w:rsidR="00396250" w:rsidRPr="0026098B">
              <w:rPr>
                <w:rStyle w:val="SubtleReference"/>
                <w:b/>
              </w:rPr>
              <w:t>ceship</w:t>
            </w:r>
            <w:r w:rsidR="00396250" w:rsidRPr="00396250">
              <w:rPr>
                <w:rStyle w:val="SubtleReference"/>
                <w:i/>
              </w:rPr>
              <w:t>)</w:t>
            </w:r>
          </w:p>
          <w:p w:rsidR="00E1405D" w:rsidRDefault="00E1405D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Currently learning a rigorous and immersive software engineering program. Focusing on project-based learning and hands-on development. </w:t>
            </w:r>
          </w:p>
          <w:p w:rsidR="009403BE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Developed proficiency in a diverse range of technologies, including but not limited to Python, JavaScript, React and Flask.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with peers on numerous projects, fostering teamwork and collaboration skills.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Showcased practical experience through a portfolio project that demonstrates my ability to create functional and user-centered applications.</w:t>
            </w:r>
          </w:p>
          <w:p w:rsidR="00396250" w:rsidRDefault="00396250" w:rsidP="0039625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Attained proficiency in problem solving, communication and soft skills crucial for effective teamwork and project management.</w:t>
            </w:r>
          </w:p>
          <w:p w:rsidR="00E1405D" w:rsidRDefault="00E1405D" w:rsidP="00E1405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Engaged in networking opportunities through hackathons, meetups and industry events, expanding my professional connections.</w:t>
            </w:r>
          </w:p>
          <w:p w:rsidR="00B43462" w:rsidRDefault="00B43462" w:rsidP="00B43462">
            <w:pPr>
              <w:pStyle w:val="Heading3"/>
              <w:contextualSpacing w:val="0"/>
            </w:pPr>
            <w:r>
              <w:t>may 2023</w:t>
            </w:r>
            <w:r w:rsidRPr="00CF1A49">
              <w:t xml:space="preserve"> – </w:t>
            </w:r>
            <w:r>
              <w:t>july 2023</w:t>
            </w:r>
          </w:p>
          <w:p w:rsidR="00B43462" w:rsidRPr="00CF1A49" w:rsidRDefault="00B43462" w:rsidP="00B43462">
            <w:pPr>
              <w:pStyle w:val="Heading2"/>
              <w:contextualSpacing w:val="0"/>
              <w:outlineLvl w:val="1"/>
            </w:pPr>
            <w:r>
              <w:t>lead front-end</w:t>
            </w:r>
            <w:r>
              <w:t xml:space="preserve"> Developer</w:t>
            </w:r>
            <w:r>
              <w:t>,</w:t>
            </w:r>
            <w:r>
              <w:rPr>
                <w:rStyle w:val="SubtleReference"/>
              </w:rPr>
              <w:t xml:space="preserve"> </w:t>
            </w:r>
            <w:r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e</w:t>
            </w:r>
            <w:r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-c</w:t>
            </w:r>
            <w:r w:rsidRPr="0026098B">
              <w:rPr>
                <w:rStyle w:val="SubtleReference"/>
                <w:rFonts w:ascii="Times New Roman" w:hAnsi="Times New Roman" w:cs="Times New Roman"/>
                <w:i/>
                <w:color w:val="auto"/>
              </w:rPr>
              <w:t>ommerce WEBSITE</w:t>
            </w:r>
            <w:r w:rsidRPr="0026098B">
              <w:rPr>
                <w:rStyle w:val="SubtleReference"/>
                <w:color w:val="auto"/>
              </w:rPr>
              <w:t xml:space="preserve"> </w:t>
            </w:r>
            <w:r>
              <w:rPr>
                <w:rStyle w:val="SubtleReference"/>
              </w:rPr>
              <w:t>(</w:t>
            </w:r>
            <w:r w:rsidRPr="0026098B">
              <w:rPr>
                <w:rStyle w:val="SubtleReference"/>
                <w:b/>
              </w:rPr>
              <w:t>contract</w:t>
            </w:r>
            <w:r w:rsidRPr="00396250">
              <w:rPr>
                <w:rStyle w:val="SubtleReference"/>
                <w:i/>
              </w:rPr>
              <w:t>)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Led a team of 3 developers in creating a fully responsive e-commerce website from scratch using HTML, CSS, and JavaScript.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Collaborated closely with UX designers to implement intuitive user interfaces, resulting in a seamless shopping experience and a 15% increase in user engagement.</w:t>
            </w:r>
          </w:p>
          <w:p w:rsidR="00B43462" w:rsidRPr="00B43462" w:rsidRDefault="00B43462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Integrated secure payment gateways and managed the cart functionality, contributing to a 20% rise in successful transactions.</w:t>
            </w:r>
          </w:p>
          <w:p w:rsidR="00B43462" w:rsidRPr="00B43462" w:rsidRDefault="006741E1" w:rsidP="00B43462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Conducted split</w:t>
            </w:r>
            <w:r w:rsidR="00B43462"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testing to optimize the checkout process, leading to a 25% improvement in conversion rates within two weeks.</w:t>
            </w:r>
          </w:p>
          <w:p w:rsidR="00B43462" w:rsidRPr="009403BE" w:rsidRDefault="00B43462" w:rsidP="006741E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Utilized Git for version control and maintained a robust codebase, allowing for efficient collaboration and reducing the error rate by 30%.</w:t>
            </w:r>
          </w:p>
          <w:p w:rsidR="009403BE" w:rsidRPr="00CF1A49" w:rsidRDefault="009403BE" w:rsidP="009403BE">
            <w:pPr>
              <w:pStyle w:val="Heading3"/>
              <w:contextualSpacing w:val="0"/>
              <w:outlineLvl w:val="2"/>
            </w:pPr>
            <w:r>
              <w:t>oct 2022</w:t>
            </w:r>
            <w:r w:rsidRPr="00CF1A49">
              <w:t xml:space="preserve"> – </w:t>
            </w:r>
            <w:r>
              <w:t>july 2023</w:t>
            </w:r>
          </w:p>
          <w:p w:rsidR="009403BE" w:rsidRPr="00CF1A49" w:rsidRDefault="009403BE" w:rsidP="009403BE">
            <w:pPr>
              <w:pStyle w:val="Heading2"/>
              <w:contextualSpacing w:val="0"/>
              <w:outlineLvl w:val="1"/>
            </w:pPr>
            <w:r>
              <w:t>Software Developer</w:t>
            </w:r>
            <w:r w:rsidRPr="00CF1A49">
              <w:t xml:space="preserve">, </w:t>
            </w:r>
            <w:r w:rsidR="00396250" w:rsidRPr="0026098B">
              <w:rPr>
                <w:rStyle w:val="SubtleReference"/>
                <w:i/>
                <w:color w:val="auto"/>
              </w:rPr>
              <w:t>Afree-</w:t>
            </w:r>
            <w:r w:rsidR="006741E1" w:rsidRPr="0026098B">
              <w:rPr>
                <w:rStyle w:val="SubtleReference"/>
                <w:i/>
                <w:color w:val="auto"/>
              </w:rPr>
              <w:t>TEC</w:t>
            </w:r>
            <w:r w:rsidR="006741E1" w:rsidRPr="0026098B">
              <w:rPr>
                <w:rStyle w:val="SubtleReference"/>
                <w:color w:val="auto"/>
              </w:rPr>
              <w:t xml:space="preserve"> </w:t>
            </w:r>
            <w:r w:rsidR="006741E1" w:rsidRPr="00396250">
              <w:rPr>
                <w:rStyle w:val="SubtleReference"/>
              </w:rPr>
              <w:t>(</w:t>
            </w:r>
            <w:r w:rsidR="00396250" w:rsidRPr="0026098B">
              <w:rPr>
                <w:rStyle w:val="SubtleReference"/>
                <w:b/>
              </w:rPr>
              <w:t>contract</w:t>
            </w:r>
            <w:r w:rsidR="00396250" w:rsidRPr="00396250">
              <w:rPr>
                <w:rStyle w:val="SubtleReference"/>
                <w:i/>
              </w:rPr>
              <w:t>)</w:t>
            </w:r>
          </w:p>
          <w:p w:rsidR="009403BE" w:rsidRPr="00BA0A48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At Afree-Tec, I d</w:t>
            </w: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eveloped and maintained the company'</w:t>
            </w:r>
            <w:r w:rsidR="00B434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 main website, resulting in a 64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% increase in user engagement.</w:t>
            </w:r>
          </w:p>
          <w:p w:rsidR="009403BE" w:rsidRPr="009403BE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Redesigned a real estate agency's website, improving user nav</w:t>
            </w:r>
            <w:r w:rsidR="009176E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igation and contributing to a 21</w:t>
            </w:r>
            <w:r w:rsidRPr="00BA0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% rise in inquiries from potential clients.</w:t>
            </w:r>
          </w:p>
          <w:p w:rsidR="009403BE" w:rsidRPr="009403BE" w:rsidRDefault="009403BE" w:rsidP="009403BE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 actively engaged with other developers to ensure a smooth and coordinated deployment process of above applications, seamlessly using Github actions.</w:t>
            </w:r>
          </w:p>
        </w:tc>
      </w:tr>
    </w:tbl>
    <w:sdt>
      <w:sdtPr>
        <w:alias w:val="Education:"/>
        <w:tag w:val="Education:"/>
        <w:id w:val="-1908763273"/>
        <w:placeholder>
          <w:docPart w:val="4F45F60C29E94EF4A8C82C67536D108A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915963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897F9E" w:rsidRPr="00CF1A49" w:rsidRDefault="00897F9E" w:rsidP="00897F9E">
            <w:pPr>
              <w:pStyle w:val="Heading3"/>
              <w:contextualSpacing w:val="0"/>
              <w:outlineLvl w:val="2"/>
            </w:pPr>
            <w:r>
              <w:t>2023</w:t>
            </w:r>
            <w:r w:rsidRPr="00CF1A49">
              <w:t xml:space="preserve"> </w:t>
            </w:r>
            <w:r>
              <w:t xml:space="preserve">- </w:t>
            </w:r>
            <w:r>
              <w:t>2024</w:t>
            </w:r>
          </w:p>
          <w:p w:rsidR="00E85F6E" w:rsidRPr="00CA39EA" w:rsidRDefault="00915963" w:rsidP="00897F9E">
            <w:pPr>
              <w:pStyle w:val="Heading2"/>
              <w:contextualSpacing w:val="0"/>
              <w:rPr>
                <w:sz w:val="24"/>
                <w:vertAlign w:val="subscript"/>
              </w:rPr>
            </w:pPr>
            <w:r w:rsidRPr="00915963">
              <w:t>holberton</w:t>
            </w:r>
            <w:r w:rsidR="00897F9E" w:rsidRPr="00915963">
              <w:t xml:space="preserve"> </w:t>
            </w:r>
            <w:r w:rsidR="00897F9E" w:rsidRPr="00915963">
              <w:t xml:space="preserve">school, </w:t>
            </w:r>
            <w:r w:rsidR="00943D49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silicon</w:t>
            </w:r>
            <w:r w:rsidR="00897F9E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943D49"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v</w:t>
            </w:r>
            <w:r w:rsidR="00CA39EA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alley</w:t>
            </w:r>
          </w:p>
          <w:p w:rsidR="00897F9E" w:rsidRPr="00915963" w:rsidRDefault="00943D49" w:rsidP="00E85F6E">
            <w:pPr>
              <w:pStyle w:val="Heading3"/>
              <w:contextualSpacing w:val="0"/>
              <w:outlineLvl w:val="2"/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</w:pPr>
            <w:r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Software engineering, Full Stack Development.</w:t>
            </w:r>
            <w:r w:rsidR="00CA39EA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 xml:space="preserve"> – </w:t>
            </w:r>
            <w:r w:rsidR="00CA39EA" w:rsidRPr="00CA39EA">
              <w:rPr>
                <w:rFonts w:ascii="Times New Roman" w:eastAsiaTheme="minorHAnsi" w:hAnsi="Times New Roman" w:cs="Times New Roman"/>
                <w:b w:val="0"/>
                <w:i/>
                <w:caps w:val="0"/>
                <w:color w:val="auto"/>
                <w:szCs w:val="22"/>
              </w:rPr>
              <w:t>School of computer science</w:t>
            </w:r>
          </w:p>
          <w:p w:rsidR="00943D49" w:rsidRDefault="00943D49" w:rsidP="00E85F6E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I enrolled in a 13-month software engineering program</w:t>
            </w:r>
            <w:r w:rsidR="00E4171A" w:rsidRPr="00915963">
              <w:rPr>
                <w:rFonts w:ascii="Times New Roman" w:eastAsiaTheme="minorHAnsi" w:hAnsi="Times New Roman" w:cs="Times New Roman"/>
                <w:b w:val="0"/>
                <w:caps w:val="0"/>
                <w:color w:val="auto"/>
                <w:szCs w:val="22"/>
              </w:rPr>
              <w:t>.</w:t>
            </w:r>
          </w:p>
          <w:p w:rsidR="00943D49" w:rsidRDefault="00943D49" w:rsidP="00E85F6E">
            <w:pPr>
              <w:pStyle w:val="Heading3"/>
              <w:contextualSpacing w:val="0"/>
              <w:outlineLvl w:val="2"/>
            </w:pPr>
          </w:p>
          <w:p w:rsidR="001D0BF1" w:rsidRPr="00CF1A49" w:rsidRDefault="00E85F6E" w:rsidP="001D0BF1">
            <w:pPr>
              <w:pStyle w:val="Heading3"/>
              <w:contextualSpacing w:val="0"/>
              <w:outlineLvl w:val="2"/>
            </w:pPr>
            <w:r>
              <w:lastRenderedPageBreak/>
              <w:t xml:space="preserve">2020 - </w:t>
            </w:r>
            <w:r w:rsidRPr="00CF1A49">
              <w:t>2023</w:t>
            </w:r>
          </w:p>
          <w:p w:rsidR="001D0BF1" w:rsidRPr="00CF1A49" w:rsidRDefault="00943D49" w:rsidP="001D0BF1">
            <w:pPr>
              <w:pStyle w:val="Heading2"/>
              <w:contextualSpacing w:val="0"/>
              <w:outlineLvl w:val="1"/>
            </w:pPr>
            <w:r>
              <w:t xml:space="preserve">JKUAT </w:t>
            </w:r>
            <w:r w:rsidR="00E85F6E">
              <w:t>University</w:t>
            </w:r>
            <w:r w:rsidR="001D0BF1" w:rsidRPr="00CF1A49">
              <w:t xml:space="preserve">, </w:t>
            </w:r>
            <w:r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Nairobi</w:t>
            </w:r>
            <w:r w:rsidR="00897F9E" w:rsidRPr="00915963">
              <w:rPr>
                <w:rStyle w:val="SubtleReference"/>
                <w:b/>
                <w:color w:val="auto"/>
              </w:rPr>
              <w:t xml:space="preserve"> </w:t>
            </w:r>
          </w:p>
          <w:p w:rsidR="007538DC" w:rsidRPr="00915963" w:rsidRDefault="00E85F6E" w:rsidP="00E85F6E">
            <w:pPr>
              <w:contextualSpacing w:val="0"/>
              <w:rPr>
                <w:rFonts w:ascii="Times New Roman" w:hAnsi="Times New Roman" w:cs="Times New Roman"/>
              </w:rPr>
            </w:pPr>
            <w:r w:rsidRPr="00915963">
              <w:rPr>
                <w:rFonts w:ascii="Times New Roman" w:hAnsi="Times New Roman" w:cs="Times New Roman"/>
                <w:color w:val="auto"/>
              </w:rPr>
              <w:t xml:space="preserve">I pursued a BSc. in Business Computing at </w:t>
            </w:r>
            <w:r w:rsidR="00897F9E" w:rsidRPr="00915963">
              <w:rPr>
                <w:rFonts w:ascii="Times New Roman" w:hAnsi="Times New Roman" w:cs="Times New Roman"/>
                <w:color w:val="auto"/>
              </w:rPr>
              <w:t>Jomo Kenyatta University of Agriculture and Technology (</w:t>
            </w:r>
            <w:r w:rsidRPr="00915963">
              <w:rPr>
                <w:rFonts w:ascii="Times New Roman" w:hAnsi="Times New Roman" w:cs="Times New Roman"/>
                <w:color w:val="auto"/>
              </w:rPr>
              <w:t>JKUAT), an esteemed institution known for its exceptional academic sta</w:t>
            </w:r>
            <w:r w:rsidRPr="00915963">
              <w:rPr>
                <w:rFonts w:ascii="Times New Roman" w:hAnsi="Times New Roman" w:cs="Times New Roman"/>
                <w:color w:val="auto"/>
              </w:rPr>
              <w:t>ndards and vibrant campus life.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85F6E" w:rsidP="00F61DF9">
            <w:pPr>
              <w:pStyle w:val="Heading3"/>
              <w:contextualSpacing w:val="0"/>
              <w:outlineLvl w:val="2"/>
            </w:pPr>
            <w:r>
              <w:lastRenderedPageBreak/>
              <w:t>2016</w:t>
            </w:r>
            <w:r w:rsidR="00F61DF9" w:rsidRPr="00CF1A49">
              <w:t xml:space="preserve"> </w:t>
            </w:r>
            <w:r>
              <w:t>- 2019</w:t>
            </w:r>
          </w:p>
          <w:p w:rsidR="00F61DF9" w:rsidRPr="00CF1A49" w:rsidRDefault="00943D49" w:rsidP="00F61DF9">
            <w:pPr>
              <w:pStyle w:val="Heading2"/>
              <w:contextualSpacing w:val="0"/>
              <w:outlineLvl w:val="1"/>
            </w:pPr>
            <w:r>
              <w:t xml:space="preserve">Njiiri </w:t>
            </w:r>
            <w:r w:rsidR="00E85F6E">
              <w:t>high school</w:t>
            </w:r>
            <w:r w:rsidR="00F61DF9" w:rsidRPr="00CF1A49">
              <w:t xml:space="preserve">, </w:t>
            </w:r>
            <w:r w:rsidRPr="00915963">
              <w:rPr>
                <w:rStyle w:val="SubtleReference"/>
                <w:rFonts w:ascii="Times New Roman" w:hAnsi="Times New Roman" w:cs="Times New Roman"/>
                <w:b/>
                <w:color w:val="auto"/>
              </w:rPr>
              <w:t>murang’a</w:t>
            </w:r>
          </w:p>
          <w:p w:rsidR="00F61DF9" w:rsidRDefault="00E85F6E" w:rsidP="00E85F6E">
            <w:r w:rsidRPr="00915963">
              <w:rPr>
                <w:color w:val="auto"/>
              </w:rPr>
              <w:t>Kenya Certificate of Secondary Education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8147FFB3668E46E3A6565CA6EDD19ACF"/>
        </w:placeholder>
        <w:temporary/>
        <w:showingPlcHdr/>
        <w15:appearance w15:val="hidden"/>
      </w:sdtPr>
      <w:sdtEndPr/>
      <w:sdtContent>
        <w:p w:rsidR="00B51D1B" w:rsidRPr="00B8056E" w:rsidRDefault="0062312F" w:rsidP="00B8056E">
          <w:pPr>
            <w:pStyle w:val="Heading1"/>
          </w:pPr>
          <w:r w:rsidRPr="00CF1A49">
            <w:t>Activities</w:t>
          </w:r>
        </w:p>
      </w:sdtContent>
    </w:sdt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Hackathons – Creating innovative tech solutions under tight deadlines.</w:t>
      </w:r>
    </w:p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Source – Collaborating with developers to enhance software solutions.</w:t>
      </w:r>
    </w:p>
    <w:p w:rsidR="006741E1" w:rsidRDefault="006741E1" w:rsidP="006E1507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Side Projects – Explore creative solutions, push boundari</w:t>
      </w:r>
      <w:r w:rsidR="00B8056E">
        <w:rPr>
          <w:rFonts w:ascii="Times New Roman" w:hAnsi="Times New Roman" w:cs="Times New Roman"/>
          <w:color w:val="auto"/>
        </w:rPr>
        <w:t>es and maintain a curious mindse</w:t>
      </w:r>
      <w:r>
        <w:rPr>
          <w:rFonts w:ascii="Times New Roman" w:hAnsi="Times New Roman" w:cs="Times New Roman"/>
          <w:color w:val="auto"/>
        </w:rPr>
        <w:t>t.</w:t>
      </w:r>
    </w:p>
    <w:p w:rsidR="00B8056E" w:rsidRPr="006E1507" w:rsidRDefault="00B8056E" w:rsidP="006E1507">
      <w:r>
        <w:rPr>
          <w:rFonts w:ascii="Times New Roman" w:hAnsi="Times New Roman" w:cs="Times New Roman"/>
          <w:color w:val="auto"/>
        </w:rPr>
        <w:t>Bogging – Writing articles sharing insights on web development trends and best practices.</w:t>
      </w:r>
    </w:p>
    <w:sectPr w:rsidR="00B8056E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EF1" w:rsidRDefault="00DE3EF1" w:rsidP="0068194B">
      <w:r>
        <w:separator/>
      </w:r>
    </w:p>
    <w:p w:rsidR="00DE3EF1" w:rsidRDefault="00DE3EF1"/>
    <w:p w:rsidR="00DE3EF1" w:rsidRDefault="00DE3EF1"/>
  </w:endnote>
  <w:endnote w:type="continuationSeparator" w:id="0">
    <w:p w:rsidR="00DE3EF1" w:rsidRDefault="00DE3EF1" w:rsidP="0068194B">
      <w:r>
        <w:continuationSeparator/>
      </w:r>
    </w:p>
    <w:p w:rsidR="00DE3EF1" w:rsidRDefault="00DE3EF1"/>
    <w:p w:rsidR="00DE3EF1" w:rsidRDefault="00DE3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9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EF1" w:rsidRDefault="00DE3EF1" w:rsidP="0068194B">
      <w:r>
        <w:separator/>
      </w:r>
    </w:p>
    <w:p w:rsidR="00DE3EF1" w:rsidRDefault="00DE3EF1"/>
    <w:p w:rsidR="00DE3EF1" w:rsidRDefault="00DE3EF1"/>
  </w:footnote>
  <w:footnote w:type="continuationSeparator" w:id="0">
    <w:p w:rsidR="00DE3EF1" w:rsidRDefault="00DE3EF1" w:rsidP="0068194B">
      <w:r>
        <w:continuationSeparator/>
      </w:r>
    </w:p>
    <w:p w:rsidR="00DE3EF1" w:rsidRDefault="00DE3EF1"/>
    <w:p w:rsidR="00DE3EF1" w:rsidRDefault="00DE3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8D8D3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A1B428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9802B7B"/>
    <w:multiLevelType w:val="multilevel"/>
    <w:tmpl w:val="8F3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B9874EF"/>
    <w:multiLevelType w:val="multilevel"/>
    <w:tmpl w:val="6FF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A6E3292"/>
    <w:multiLevelType w:val="hybridMultilevel"/>
    <w:tmpl w:val="6D2488EE"/>
    <w:lvl w:ilvl="0" w:tplc="855812C4">
      <w:start w:val="202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5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098B"/>
    <w:rsid w:val="002617AE"/>
    <w:rsid w:val="002638D0"/>
    <w:rsid w:val="002647D3"/>
    <w:rsid w:val="0027075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250"/>
    <w:rsid w:val="003A0632"/>
    <w:rsid w:val="003A30E5"/>
    <w:rsid w:val="003A6ADF"/>
    <w:rsid w:val="003B0E36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41E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7F9E"/>
    <w:rsid w:val="008A6538"/>
    <w:rsid w:val="008C7056"/>
    <w:rsid w:val="008F3B14"/>
    <w:rsid w:val="00901899"/>
    <w:rsid w:val="0090344B"/>
    <w:rsid w:val="00905715"/>
    <w:rsid w:val="0091321E"/>
    <w:rsid w:val="00913946"/>
    <w:rsid w:val="00915963"/>
    <w:rsid w:val="009176E1"/>
    <w:rsid w:val="0092726B"/>
    <w:rsid w:val="009361BA"/>
    <w:rsid w:val="009403BE"/>
    <w:rsid w:val="00943D49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2EE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3462"/>
    <w:rsid w:val="00B50F99"/>
    <w:rsid w:val="00B51D1B"/>
    <w:rsid w:val="00B540F4"/>
    <w:rsid w:val="00B60FD0"/>
    <w:rsid w:val="00B622DF"/>
    <w:rsid w:val="00B6332A"/>
    <w:rsid w:val="00B8056E"/>
    <w:rsid w:val="00B81760"/>
    <w:rsid w:val="00B8494C"/>
    <w:rsid w:val="00BA0A48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39EA"/>
    <w:rsid w:val="00CA4B4D"/>
    <w:rsid w:val="00CB35C3"/>
    <w:rsid w:val="00CD323D"/>
    <w:rsid w:val="00CE4030"/>
    <w:rsid w:val="00CE64B3"/>
    <w:rsid w:val="00CF1A49"/>
    <w:rsid w:val="00D0630C"/>
    <w:rsid w:val="00D211B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EF1"/>
    <w:rsid w:val="00DE6534"/>
    <w:rsid w:val="00DF4D6C"/>
    <w:rsid w:val="00E01923"/>
    <w:rsid w:val="00E1405D"/>
    <w:rsid w:val="00E14498"/>
    <w:rsid w:val="00E2397A"/>
    <w:rsid w:val="00E254DB"/>
    <w:rsid w:val="00E300FC"/>
    <w:rsid w:val="00E362DB"/>
    <w:rsid w:val="00E4171A"/>
    <w:rsid w:val="00E5632B"/>
    <w:rsid w:val="00E70240"/>
    <w:rsid w:val="00E71E6B"/>
    <w:rsid w:val="00E81CC5"/>
    <w:rsid w:val="00E83059"/>
    <w:rsid w:val="00E85A87"/>
    <w:rsid w:val="00E85B4A"/>
    <w:rsid w:val="00E85F6E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46F1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E5CD7-FF48-42CB-B066-C6563A7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x-maina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mainaalexx2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chbuo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2FDAF7C4934FD69B3B89A7A1BF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1D8BC-CB51-4D75-BE26-0F1723D3F838}"/>
      </w:docPartPr>
      <w:docPartBody>
        <w:p w:rsidR="00000000" w:rsidRDefault="006A1C74">
          <w:pPr>
            <w:pStyle w:val="7A2FDAF7C4934FD69B3B89A7A1BF7560"/>
          </w:pPr>
          <w:r w:rsidRPr="00CF1A49">
            <w:t>·</w:t>
          </w:r>
        </w:p>
      </w:docPartBody>
    </w:docPart>
    <w:docPart>
      <w:docPartPr>
        <w:name w:val="FA3D8D44C9104D25AF646AD96DC99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B7F77-25A9-4327-BFA1-E55D777D2AB1}"/>
      </w:docPartPr>
      <w:docPartBody>
        <w:p w:rsidR="00000000" w:rsidRDefault="006A1C74">
          <w:pPr>
            <w:pStyle w:val="FA3D8D44C9104D25AF646AD96DC99E70"/>
          </w:pPr>
          <w:r w:rsidRPr="00CF1A49">
            <w:t>Experience</w:t>
          </w:r>
        </w:p>
      </w:docPartBody>
    </w:docPart>
    <w:docPart>
      <w:docPartPr>
        <w:name w:val="4F45F60C29E94EF4A8C82C67536D1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8B25F-ED54-442F-BB01-DA7A7A19F74B}"/>
      </w:docPartPr>
      <w:docPartBody>
        <w:p w:rsidR="00000000" w:rsidRDefault="006A1C74">
          <w:pPr>
            <w:pStyle w:val="4F45F60C29E94EF4A8C82C67536D108A"/>
          </w:pPr>
          <w:r w:rsidRPr="00CF1A49">
            <w:t>Education</w:t>
          </w:r>
        </w:p>
      </w:docPartBody>
    </w:docPart>
    <w:docPart>
      <w:docPartPr>
        <w:name w:val="8147FFB3668E46E3A6565CA6EDD19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95F5-216B-48A2-B0A6-F3F3601B7883}"/>
      </w:docPartPr>
      <w:docPartBody>
        <w:p w:rsidR="00000000" w:rsidRDefault="006A1C74">
          <w:pPr>
            <w:pStyle w:val="8147FFB3668E46E3A6565CA6EDD19ACF"/>
          </w:pPr>
          <w:r w:rsidRPr="00CF1A49">
            <w:t>Activities</w:t>
          </w:r>
        </w:p>
      </w:docPartBody>
    </w:docPart>
    <w:docPart>
      <w:docPartPr>
        <w:name w:val="27E759EBD4C1483299C46FAE9B94F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A9466-0CD8-465C-82AF-1B3A247FF22D}"/>
      </w:docPartPr>
      <w:docPartBody>
        <w:p w:rsidR="00000000" w:rsidRDefault="00B922FE" w:rsidP="00B922FE">
          <w:pPr>
            <w:pStyle w:val="27E759EBD4C1483299C46FAE9B94F2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FE"/>
    <w:rsid w:val="006A1C74"/>
    <w:rsid w:val="00B9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CB7B216DA4CDD9F973C7DC656A97F">
    <w:name w:val="924CB7B216DA4CDD9F973C7DC656A97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846A3A0053344BD89C0E6B14DBA538E">
    <w:name w:val="8846A3A0053344BD89C0E6B14DBA538E"/>
  </w:style>
  <w:style w:type="paragraph" w:customStyle="1" w:styleId="F3063D0C7823495FA395F0224773C653">
    <w:name w:val="F3063D0C7823495FA395F0224773C653"/>
  </w:style>
  <w:style w:type="paragraph" w:customStyle="1" w:styleId="7A2FDAF7C4934FD69B3B89A7A1BF7560">
    <w:name w:val="7A2FDAF7C4934FD69B3B89A7A1BF7560"/>
  </w:style>
  <w:style w:type="paragraph" w:customStyle="1" w:styleId="7A6069FD2FB34A1B95B7E426A6BD4F40">
    <w:name w:val="7A6069FD2FB34A1B95B7E426A6BD4F40"/>
  </w:style>
  <w:style w:type="paragraph" w:customStyle="1" w:styleId="EE98B920CD2B4EA2A032C50428A8DD46">
    <w:name w:val="EE98B920CD2B4EA2A032C50428A8DD46"/>
  </w:style>
  <w:style w:type="paragraph" w:customStyle="1" w:styleId="2D1AA6B6C31D41A3A04BA9FCF7132258">
    <w:name w:val="2D1AA6B6C31D41A3A04BA9FCF7132258"/>
  </w:style>
  <w:style w:type="paragraph" w:customStyle="1" w:styleId="AEF183BDB37843449BB99ED351BA0299">
    <w:name w:val="AEF183BDB37843449BB99ED351BA0299"/>
  </w:style>
  <w:style w:type="paragraph" w:customStyle="1" w:styleId="187F5135BF5C43E5AC60AEC4F1A18772">
    <w:name w:val="187F5135BF5C43E5AC60AEC4F1A18772"/>
  </w:style>
  <w:style w:type="paragraph" w:customStyle="1" w:styleId="7E5FB67D26A847E6944A9885DA60A443">
    <w:name w:val="7E5FB67D26A847E6944A9885DA60A443"/>
  </w:style>
  <w:style w:type="paragraph" w:customStyle="1" w:styleId="C583B4DF73BB4C45A02F457A3BB669E2">
    <w:name w:val="C583B4DF73BB4C45A02F457A3BB669E2"/>
  </w:style>
  <w:style w:type="paragraph" w:customStyle="1" w:styleId="FA3D8D44C9104D25AF646AD96DC99E70">
    <w:name w:val="FA3D8D44C9104D25AF646AD96DC99E70"/>
  </w:style>
  <w:style w:type="paragraph" w:customStyle="1" w:styleId="500B03353F1C45BABEAE4642F5D8C3ED">
    <w:name w:val="500B03353F1C45BABEAE4642F5D8C3ED"/>
  </w:style>
  <w:style w:type="paragraph" w:customStyle="1" w:styleId="BC07979E38C94284A95B9266960B16C5">
    <w:name w:val="BC07979E38C94284A95B9266960B16C5"/>
  </w:style>
  <w:style w:type="paragraph" w:customStyle="1" w:styleId="2E5B448E4E624A76A67565C3D5B73691">
    <w:name w:val="2E5B448E4E624A76A67565C3D5B7369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48F20E9FBA41DE97026699378F1A40">
    <w:name w:val="5848F20E9FBA41DE97026699378F1A40"/>
  </w:style>
  <w:style w:type="paragraph" w:customStyle="1" w:styleId="E164111E1B734C69B0DF43C039C5AAA9">
    <w:name w:val="E164111E1B734C69B0DF43C039C5AAA9"/>
  </w:style>
  <w:style w:type="paragraph" w:customStyle="1" w:styleId="4E4582AC992049AE95D6C73EC96224EF">
    <w:name w:val="4E4582AC992049AE95D6C73EC96224EF"/>
  </w:style>
  <w:style w:type="paragraph" w:customStyle="1" w:styleId="B1B1FC27ED81403E92F9D3D14CD08D50">
    <w:name w:val="B1B1FC27ED81403E92F9D3D14CD08D50"/>
  </w:style>
  <w:style w:type="paragraph" w:customStyle="1" w:styleId="EDEA28D2B02446898C291210791FD74D">
    <w:name w:val="EDEA28D2B02446898C291210791FD74D"/>
  </w:style>
  <w:style w:type="paragraph" w:customStyle="1" w:styleId="0B29B65D5649472F8A69394874744EF8">
    <w:name w:val="0B29B65D5649472F8A69394874744EF8"/>
  </w:style>
  <w:style w:type="paragraph" w:customStyle="1" w:styleId="17A35682C0A94D5E872468BF7778FBC9">
    <w:name w:val="17A35682C0A94D5E872468BF7778FBC9"/>
  </w:style>
  <w:style w:type="paragraph" w:customStyle="1" w:styleId="4F45F60C29E94EF4A8C82C67536D108A">
    <w:name w:val="4F45F60C29E94EF4A8C82C67536D108A"/>
  </w:style>
  <w:style w:type="paragraph" w:customStyle="1" w:styleId="6F5E55AB3E4E43ECA8C5F9EA8DC9DDDD">
    <w:name w:val="6F5E55AB3E4E43ECA8C5F9EA8DC9DDDD"/>
  </w:style>
  <w:style w:type="paragraph" w:customStyle="1" w:styleId="E20ABFC28408431CBDCD8906B8FA47F6">
    <w:name w:val="E20ABFC28408431CBDCD8906B8FA47F6"/>
  </w:style>
  <w:style w:type="paragraph" w:customStyle="1" w:styleId="1330ACCEB01A4636A312B3B2B238CC05">
    <w:name w:val="1330ACCEB01A4636A312B3B2B238CC05"/>
  </w:style>
  <w:style w:type="paragraph" w:customStyle="1" w:styleId="88AB8AC68A7D43C2AE820BD6DE595929">
    <w:name w:val="88AB8AC68A7D43C2AE820BD6DE595929"/>
  </w:style>
  <w:style w:type="paragraph" w:customStyle="1" w:styleId="9C89C573EDEA4E1CBEE2D6889350F57E">
    <w:name w:val="9C89C573EDEA4E1CBEE2D6889350F57E"/>
  </w:style>
  <w:style w:type="paragraph" w:customStyle="1" w:styleId="6CF2AC00DC0842BABA6803AF731BACD4">
    <w:name w:val="6CF2AC00DC0842BABA6803AF731BACD4"/>
  </w:style>
  <w:style w:type="paragraph" w:customStyle="1" w:styleId="0470316C788C4174B453DFF9C07A0BD5">
    <w:name w:val="0470316C788C4174B453DFF9C07A0BD5"/>
  </w:style>
  <w:style w:type="paragraph" w:customStyle="1" w:styleId="A8DC28501212425CBBAD236CCA6A35E3">
    <w:name w:val="A8DC28501212425CBBAD236CCA6A35E3"/>
  </w:style>
  <w:style w:type="paragraph" w:customStyle="1" w:styleId="20A3FB54AA104D0EA455A654DD9689F3">
    <w:name w:val="20A3FB54AA104D0EA455A654DD9689F3"/>
  </w:style>
  <w:style w:type="paragraph" w:customStyle="1" w:styleId="C3D7830B2C9F4440BA51F84254A86BFD">
    <w:name w:val="C3D7830B2C9F4440BA51F84254A86BFD"/>
  </w:style>
  <w:style w:type="paragraph" w:customStyle="1" w:styleId="21429BEBD41348118CDF205966C7D5D9">
    <w:name w:val="21429BEBD41348118CDF205966C7D5D9"/>
  </w:style>
  <w:style w:type="paragraph" w:customStyle="1" w:styleId="CDC1E864FAA14EDCAAE0E6AE4F1CF220">
    <w:name w:val="CDC1E864FAA14EDCAAE0E6AE4F1CF220"/>
  </w:style>
  <w:style w:type="paragraph" w:customStyle="1" w:styleId="2954F458C64247ABA6467C2224A79B66">
    <w:name w:val="2954F458C64247ABA6467C2224A79B66"/>
  </w:style>
  <w:style w:type="paragraph" w:customStyle="1" w:styleId="3B946E06F7A646EF990F0B7CE9E0F5DF">
    <w:name w:val="3B946E06F7A646EF990F0B7CE9E0F5DF"/>
  </w:style>
  <w:style w:type="paragraph" w:customStyle="1" w:styleId="53BB76CA593B46F2A8EE3EC985862AFB">
    <w:name w:val="53BB76CA593B46F2A8EE3EC985862AFB"/>
  </w:style>
  <w:style w:type="paragraph" w:customStyle="1" w:styleId="86FC8CDDDD7348AEBAFD1B502834B327">
    <w:name w:val="86FC8CDDDD7348AEBAFD1B502834B327"/>
  </w:style>
  <w:style w:type="paragraph" w:customStyle="1" w:styleId="8147FFB3668E46E3A6565CA6EDD19ACF">
    <w:name w:val="8147FFB3668E46E3A6565CA6EDD19ACF"/>
  </w:style>
  <w:style w:type="paragraph" w:customStyle="1" w:styleId="13B01A29E3D144709C33A02CF39C6050">
    <w:name w:val="13B01A29E3D144709C33A02CF39C6050"/>
  </w:style>
  <w:style w:type="paragraph" w:customStyle="1" w:styleId="A1AB64238FDA4CBB9F8291FA476F1B55">
    <w:name w:val="A1AB64238FDA4CBB9F8291FA476F1B55"/>
    <w:rsid w:val="00B922FE"/>
  </w:style>
  <w:style w:type="paragraph" w:customStyle="1" w:styleId="C8C581EFED0C47E99DC1C14AAD2D19B6">
    <w:name w:val="C8C581EFED0C47E99DC1C14AAD2D19B6"/>
    <w:rsid w:val="00B922FE"/>
  </w:style>
  <w:style w:type="paragraph" w:customStyle="1" w:styleId="C78F9D93EA3A459F8D3D5FC3123A4743">
    <w:name w:val="C78F9D93EA3A459F8D3D5FC3123A4743"/>
    <w:rsid w:val="00B922FE"/>
  </w:style>
  <w:style w:type="paragraph" w:customStyle="1" w:styleId="91A60083E57B4F1EB81539B76AA902AA">
    <w:name w:val="91A60083E57B4F1EB81539B76AA902AA"/>
    <w:rsid w:val="00B922FE"/>
  </w:style>
  <w:style w:type="paragraph" w:customStyle="1" w:styleId="7704811A628A4AD9BFFAABFCE2FC2FC6">
    <w:name w:val="7704811A628A4AD9BFFAABFCE2FC2FC6"/>
    <w:rsid w:val="00B922FE"/>
  </w:style>
  <w:style w:type="paragraph" w:customStyle="1" w:styleId="4798752CB990489E935F686F155E18E5">
    <w:name w:val="4798752CB990489E935F686F155E18E5"/>
    <w:rsid w:val="00B922FE"/>
  </w:style>
  <w:style w:type="paragraph" w:customStyle="1" w:styleId="DDB05B8953B44C71803884292FED5D3C">
    <w:name w:val="DDB05B8953B44C71803884292FED5D3C"/>
    <w:rsid w:val="00B922FE"/>
  </w:style>
  <w:style w:type="paragraph" w:customStyle="1" w:styleId="24904C6941D4424C8C26AEA6EB3DFCB2">
    <w:name w:val="24904C6941D4424C8C26AEA6EB3DFCB2"/>
    <w:rsid w:val="00B922FE"/>
  </w:style>
  <w:style w:type="paragraph" w:customStyle="1" w:styleId="27E759EBD4C1483299C46FAE9B94F2B3">
    <w:name w:val="27E759EBD4C1483299C46FAE9B94F2B3"/>
    <w:rsid w:val="00B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217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</cp:revision>
  <dcterms:created xsi:type="dcterms:W3CDTF">2023-08-24T19:34:00Z</dcterms:created>
  <dcterms:modified xsi:type="dcterms:W3CDTF">2023-08-24T23:44:00Z</dcterms:modified>
  <cp:category/>
</cp:coreProperties>
</file>